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1D7C" w14:textId="53F0F8DD" w:rsidR="006D6553" w:rsidRDefault="007E599F">
      <w:r>
        <w:rPr>
          <w:noProof/>
        </w:rPr>
        <w:drawing>
          <wp:anchor distT="0" distB="0" distL="114300" distR="114300" simplePos="0" relativeHeight="251660288" behindDoc="1" locked="0" layoutInCell="1" allowOverlap="1" wp14:anchorId="5E880795" wp14:editId="62ACB877">
            <wp:simplePos x="0" y="0"/>
            <wp:positionH relativeFrom="column">
              <wp:posOffset>603885</wp:posOffset>
            </wp:positionH>
            <wp:positionV relativeFrom="paragraph">
              <wp:posOffset>48986</wp:posOffset>
            </wp:positionV>
            <wp:extent cx="6303010" cy="8507095"/>
            <wp:effectExtent l="0" t="0" r="0" b="1905"/>
            <wp:wrapTight wrapText="bothSides">
              <wp:wrapPolygon edited="0">
                <wp:start x="0" y="0"/>
                <wp:lineTo x="0" y="21573"/>
                <wp:lineTo x="21543" y="21573"/>
                <wp:lineTo x="21543" y="0"/>
                <wp:lineTo x="0" y="0"/>
              </wp:wrapPolygon>
            </wp:wrapTight>
            <wp:docPr id="470141772" name="Picture 3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1772" name="Picture 3" descr="A graph with a black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D725F" wp14:editId="32F5D1CC">
                <wp:simplePos x="0" y="0"/>
                <wp:positionH relativeFrom="column">
                  <wp:posOffset>16057</wp:posOffset>
                </wp:positionH>
                <wp:positionV relativeFrom="paragraph">
                  <wp:posOffset>57150</wp:posOffset>
                </wp:positionV>
                <wp:extent cx="650331" cy="8917305"/>
                <wp:effectExtent l="0" t="0" r="0" b="0"/>
                <wp:wrapNone/>
                <wp:docPr id="12210708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31" cy="891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F811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rs60817515</w:t>
                            </w:r>
                          </w:p>
                          <w:p w14:paraId="71F7C84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rs79673384</w:t>
                            </w:r>
                          </w:p>
                          <w:p w14:paraId="49CC7C0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rs55810688</w:t>
                            </w:r>
                          </w:p>
                          <w:p w14:paraId="44BFFA9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rs1935691</w:t>
                            </w:r>
                          </w:p>
                          <w:p w14:paraId="13FCE34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rs61696737</w:t>
                            </w:r>
                          </w:p>
                          <w:p w14:paraId="67A7B04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rs116922819</w:t>
                            </w:r>
                          </w:p>
                          <w:p w14:paraId="2723327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rs9913595</w:t>
                            </w:r>
                          </w:p>
                          <w:p w14:paraId="0C53FDC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rs2146692</w:t>
                            </w:r>
                          </w:p>
                          <w:p w14:paraId="0D3BD9D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rs11216099</w:t>
                            </w:r>
                          </w:p>
                          <w:p w14:paraId="4C20F46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rs11219011</w:t>
                            </w:r>
                          </w:p>
                          <w:p w14:paraId="274E0C4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rs12481110</w:t>
                            </w:r>
                          </w:p>
                          <w:p w14:paraId="783AFF3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rs62172943</w:t>
                            </w:r>
                          </w:p>
                          <w:p w14:paraId="0A5D32D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rs6794839</w:t>
                            </w:r>
                          </w:p>
                          <w:p w14:paraId="3473A6B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rs1873744</w:t>
                            </w:r>
                          </w:p>
                          <w:p w14:paraId="53CE863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rs344270</w:t>
                            </w:r>
                          </w:p>
                          <w:p w14:paraId="34FF51A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rs3890793</w:t>
                            </w:r>
                          </w:p>
                          <w:p w14:paraId="41ED636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rs17665859</w:t>
                            </w:r>
                          </w:p>
                          <w:p w14:paraId="4B0BC63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rs16976469</w:t>
                            </w:r>
                          </w:p>
                          <w:p w14:paraId="1DC08E6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rs2366878</w:t>
                            </w:r>
                          </w:p>
                          <w:p w14:paraId="7F244F3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rs79701672</w:t>
                            </w:r>
                          </w:p>
                          <w:p w14:paraId="2EFF377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rs4097905</w:t>
                            </w:r>
                          </w:p>
                          <w:p w14:paraId="0FFE8A5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rs76325234</w:t>
                            </w:r>
                          </w:p>
                          <w:p w14:paraId="330E36D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rs13037804</w:t>
                            </w:r>
                          </w:p>
                          <w:p w14:paraId="435A02D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rs6695981</w:t>
                            </w:r>
                          </w:p>
                          <w:p w14:paraId="6F2C935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rs2954561</w:t>
                            </w:r>
                          </w:p>
                          <w:p w14:paraId="1C1CDC7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rs16963705</w:t>
                            </w:r>
                          </w:p>
                          <w:p w14:paraId="1A42070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rs112400145</w:t>
                            </w:r>
                          </w:p>
                          <w:p w14:paraId="7213D2C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rs2633313</w:t>
                            </w:r>
                          </w:p>
                          <w:p w14:paraId="7D89400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rs72786525</w:t>
                            </w:r>
                          </w:p>
                          <w:p w14:paraId="156B425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rs78154941</w:t>
                            </w:r>
                          </w:p>
                          <w:p w14:paraId="4EDDA53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rs310120</w:t>
                            </w:r>
                          </w:p>
                          <w:p w14:paraId="2817974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rs2507781</w:t>
                            </w:r>
                          </w:p>
                          <w:p w14:paraId="2C1455E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rs72942587</w:t>
                            </w:r>
                          </w:p>
                          <w:p w14:paraId="232FDB6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rs515705</w:t>
                            </w:r>
                          </w:p>
                          <w:p w14:paraId="7E00D48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rs2061578</w:t>
                            </w:r>
                          </w:p>
                          <w:p w14:paraId="00E5741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rs7249535</w:t>
                            </w:r>
                          </w:p>
                          <w:p w14:paraId="7DA4642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rs1871699</w:t>
                            </w:r>
                          </w:p>
                          <w:p w14:paraId="26A35AC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rs55806541</w:t>
                            </w:r>
                          </w:p>
                          <w:p w14:paraId="63DD65A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rs56060110</w:t>
                            </w:r>
                          </w:p>
                          <w:p w14:paraId="3F923CD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rs11717522</w:t>
                            </w:r>
                          </w:p>
                          <w:p w14:paraId="6835F22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rs3129596</w:t>
                            </w:r>
                          </w:p>
                          <w:p w14:paraId="7896C1E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rs7320132</w:t>
                            </w:r>
                          </w:p>
                          <w:p w14:paraId="4A9922D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rs7502927</w:t>
                            </w:r>
                          </w:p>
                          <w:p w14:paraId="6FDB6CC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rs7706062</w:t>
                            </w:r>
                          </w:p>
                          <w:p w14:paraId="4FE9B94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rs12631479</w:t>
                            </w:r>
                          </w:p>
                          <w:p w14:paraId="5474E91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rs7574123</w:t>
                            </w:r>
                          </w:p>
                          <w:p w14:paraId="241E5E6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rs6742306</w:t>
                            </w:r>
                          </w:p>
                          <w:p w14:paraId="3C18BA3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rs2493833</w:t>
                            </w:r>
                          </w:p>
                          <w:p w14:paraId="1BAB875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rs242998</w:t>
                            </w:r>
                          </w:p>
                          <w:p w14:paraId="1E73445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rs1810144</w:t>
                            </w:r>
                          </w:p>
                          <w:p w14:paraId="471242A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rs1603047</w:t>
                            </w:r>
                          </w:p>
                          <w:p w14:paraId="2293FA9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rs10988561</w:t>
                            </w:r>
                          </w:p>
                          <w:p w14:paraId="2200C78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rs11105217</w:t>
                            </w:r>
                          </w:p>
                          <w:p w14:paraId="12F4202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rs7260214</w:t>
                            </w:r>
                          </w:p>
                          <w:p w14:paraId="3A8226E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rs74318834</w:t>
                            </w:r>
                          </w:p>
                          <w:p w14:paraId="2E1C12C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rs2797838</w:t>
                            </w:r>
                          </w:p>
                          <w:p w14:paraId="0608935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rs72641305</w:t>
                            </w:r>
                          </w:p>
                          <w:p w14:paraId="1208410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rs73645320</w:t>
                            </w:r>
                          </w:p>
                          <w:p w14:paraId="61B4532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rs7658410</w:t>
                            </w:r>
                          </w:p>
                          <w:p w14:paraId="5DE711A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rs10487674</w:t>
                            </w:r>
                          </w:p>
                          <w:p w14:paraId="049D11A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rs62202208</w:t>
                            </w:r>
                          </w:p>
                          <w:p w14:paraId="18BA1EC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rs2144732</w:t>
                            </w:r>
                          </w:p>
                          <w:p w14:paraId="373BE1E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rs4662062</w:t>
                            </w:r>
                          </w:p>
                          <w:p w14:paraId="0F574A4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rs13116145</w:t>
                            </w:r>
                          </w:p>
                          <w:p w14:paraId="22C9E92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rs1691132</w:t>
                            </w:r>
                          </w:p>
                          <w:p w14:paraId="37014E3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rs17506848</w:t>
                            </w:r>
                          </w:p>
                          <w:p w14:paraId="4822427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rs28399883</w:t>
                            </w:r>
                          </w:p>
                          <w:p w14:paraId="655B8DD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rs148027587</w:t>
                            </w:r>
                          </w:p>
                          <w:p w14:paraId="045D521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rs11753699</w:t>
                            </w:r>
                          </w:p>
                          <w:p w14:paraId="0B220B4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rs117822673</w:t>
                            </w:r>
                          </w:p>
                          <w:p w14:paraId="34185A7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rs7792488</w:t>
                            </w:r>
                          </w:p>
                          <w:p w14:paraId="2554859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rs12406605</w:t>
                            </w:r>
                          </w:p>
                          <w:p w14:paraId="3695C85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rs56227773</w:t>
                            </w:r>
                          </w:p>
                          <w:p w14:paraId="2B32E32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rs11915320</w:t>
                            </w:r>
                          </w:p>
                          <w:p w14:paraId="5A41488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rs12282048</w:t>
                            </w:r>
                          </w:p>
                          <w:p w14:paraId="15892CF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rs16826226</w:t>
                            </w:r>
                          </w:p>
                          <w:p w14:paraId="4A8E5D6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rs75981998</w:t>
                            </w:r>
                          </w:p>
                          <w:p w14:paraId="52A27E0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rs59219802</w:t>
                            </w:r>
                          </w:p>
                          <w:p w14:paraId="3EC8C5A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rs407977</w:t>
                            </w:r>
                          </w:p>
                          <w:p w14:paraId="37546B7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rs3824471</w:t>
                            </w:r>
                          </w:p>
                          <w:p w14:paraId="3CABAA7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rs4912412</w:t>
                            </w:r>
                          </w:p>
                          <w:p w14:paraId="20B7893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rs62200330</w:t>
                            </w:r>
                          </w:p>
                          <w:p w14:paraId="3C17279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rs2018058</w:t>
                            </w:r>
                          </w:p>
                          <w:p w14:paraId="5F55CEC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rs72913868</w:t>
                            </w:r>
                          </w:p>
                          <w:p w14:paraId="79EB623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rs10959121</w:t>
                            </w:r>
                          </w:p>
                          <w:p w14:paraId="5624C13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rs73182511</w:t>
                            </w:r>
                          </w:p>
                          <w:p w14:paraId="5B15029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rs11681847</w:t>
                            </w:r>
                          </w:p>
                          <w:p w14:paraId="5012449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rs13000935</w:t>
                            </w:r>
                          </w:p>
                          <w:p w14:paraId="67DEED0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rs7035588</w:t>
                            </w:r>
                          </w:p>
                          <w:p w14:paraId="6E376BD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rs3756462</w:t>
                            </w:r>
                          </w:p>
                          <w:p w14:paraId="5F3142E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rs12415488</w:t>
                            </w:r>
                          </w:p>
                          <w:p w14:paraId="7FE0F82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rs76749117</w:t>
                            </w:r>
                          </w:p>
                          <w:p w14:paraId="749DC92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rs11842158</w:t>
                            </w:r>
                          </w:p>
                          <w:p w14:paraId="643A280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rs17589369</w:t>
                            </w:r>
                          </w:p>
                          <w:p w14:paraId="261F103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rs17309120</w:t>
                            </w:r>
                          </w:p>
                          <w:p w14:paraId="10BE5FE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rs10877895</w:t>
                            </w:r>
                          </w:p>
                          <w:p w14:paraId="727305A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rs2193345</w:t>
                            </w:r>
                          </w:p>
                          <w:p w14:paraId="41ACA97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rs12360030</w:t>
                            </w:r>
                          </w:p>
                          <w:p w14:paraId="17EF07B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rs2391785</w:t>
                            </w:r>
                          </w:p>
                          <w:p w14:paraId="4808A3A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rs2254441</w:t>
                            </w:r>
                          </w:p>
                          <w:p w14:paraId="0E7ABD7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rs4705284</w:t>
                            </w:r>
                          </w:p>
                          <w:p w14:paraId="15C2835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rs10153459</w:t>
                            </w:r>
                          </w:p>
                          <w:p w14:paraId="6235CB5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rs940467</w:t>
                            </w:r>
                          </w:p>
                          <w:p w14:paraId="44C7AD6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rs28707682</w:t>
                            </w:r>
                          </w:p>
                          <w:p w14:paraId="3B54944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rs34693451</w:t>
                            </w:r>
                          </w:p>
                          <w:p w14:paraId="36CA0AD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rs117242376</w:t>
                            </w:r>
                          </w:p>
                          <w:p w14:paraId="000DBA4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rs117803394</w:t>
                            </w:r>
                          </w:p>
                          <w:p w14:paraId="29B04B8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rs75618672</w:t>
                            </w:r>
                          </w:p>
                          <w:p w14:paraId="6B4D443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rs34651546</w:t>
                            </w:r>
                          </w:p>
                          <w:p w14:paraId="0E3DF95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rs78850189</w:t>
                            </w:r>
                          </w:p>
                          <w:p w14:paraId="7A93943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rs73380628</w:t>
                            </w:r>
                          </w:p>
                          <w:p w14:paraId="0AAAB7E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rs11676824</w:t>
                            </w:r>
                          </w:p>
                          <w:p w14:paraId="525D3D2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rs4477351</w:t>
                            </w:r>
                          </w:p>
                          <w:p w14:paraId="5DFF07A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rs149239</w:t>
                            </w:r>
                          </w:p>
                          <w:p w14:paraId="1BD4BA3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rs2927271</w:t>
                            </w:r>
                          </w:p>
                          <w:p w14:paraId="4AF91DE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rs11144241</w:t>
                            </w:r>
                          </w:p>
                          <w:p w14:paraId="51FC46A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rs13382758</w:t>
                            </w:r>
                          </w:p>
                          <w:p w14:paraId="562EA56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rs118137861</w:t>
                            </w:r>
                          </w:p>
                          <w:p w14:paraId="568BE6C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rs117619267</w:t>
                            </w:r>
                          </w:p>
                          <w:p w14:paraId="502197B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rs1536793</w:t>
                            </w:r>
                          </w:p>
                          <w:p w14:paraId="33C63A7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rs4867523</w:t>
                            </w:r>
                          </w:p>
                          <w:p w14:paraId="56BEED0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rs61816445</w:t>
                            </w:r>
                          </w:p>
                          <w:p w14:paraId="75973B8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rs35814779</w:t>
                            </w:r>
                          </w:p>
                          <w:p w14:paraId="45D3365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rs12362638</w:t>
                            </w:r>
                          </w:p>
                          <w:p w14:paraId="52D82CA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rs681866</w:t>
                            </w:r>
                          </w:p>
                          <w:p w14:paraId="4A34D67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rs2896542</w:t>
                            </w:r>
                          </w:p>
                          <w:p w14:paraId="68151D2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rs161151</w:t>
                            </w:r>
                          </w:p>
                          <w:p w14:paraId="0D0C2D4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rs143238617</w:t>
                            </w:r>
                          </w:p>
                          <w:p w14:paraId="2732851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rs951265</w:t>
                            </w:r>
                          </w:p>
                          <w:p w14:paraId="5827A97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rs1587264</w:t>
                            </w:r>
                          </w:p>
                          <w:p w14:paraId="049C9D8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rs4143314</w:t>
                            </w:r>
                          </w:p>
                          <w:p w14:paraId="075454C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rs62429982</w:t>
                            </w:r>
                          </w:p>
                          <w:p w14:paraId="494639F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rs10853005</w:t>
                            </w:r>
                          </w:p>
                          <w:p w14:paraId="262B0F2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rs17222919</w:t>
                            </w:r>
                          </w:p>
                          <w:p w14:paraId="5CF205A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rs9459623</w:t>
                            </w:r>
                          </w:p>
                          <w:p w14:paraId="4BCF4BA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rs1549227</w:t>
                            </w:r>
                          </w:p>
                          <w:p w14:paraId="6A9729A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rs77909501</w:t>
                            </w:r>
                          </w:p>
                          <w:p w14:paraId="4425C48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rs12946437</w:t>
                            </w:r>
                          </w:p>
                          <w:p w14:paraId="77F17F9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rs56390324</w:t>
                            </w:r>
                          </w:p>
                          <w:p w14:paraId="06B8395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rs4953409</w:t>
                            </w:r>
                          </w:p>
                          <w:p w14:paraId="647D948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rs12502881</w:t>
                            </w:r>
                          </w:p>
                          <w:p w14:paraId="40B6EC0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rs17022390</w:t>
                            </w:r>
                          </w:p>
                          <w:p w14:paraId="4489E09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rs74539333</w:t>
                            </w:r>
                          </w:p>
                          <w:p w14:paraId="78792FE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rs12291462</w:t>
                            </w:r>
                          </w:p>
                          <w:p w14:paraId="5C30B71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rs7679281</w:t>
                            </w:r>
                          </w:p>
                          <w:p w14:paraId="53EBFFE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rs10061380</w:t>
                            </w:r>
                          </w:p>
                          <w:p w14:paraId="1FC472D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rs1120601</w:t>
                            </w:r>
                          </w:p>
                          <w:p w14:paraId="4E7697F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rs77559531</w:t>
                            </w:r>
                          </w:p>
                          <w:p w14:paraId="36B0D43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rs59570876</w:t>
                            </w:r>
                          </w:p>
                          <w:p w14:paraId="38CA3AF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rs13040414</w:t>
                            </w:r>
                          </w:p>
                          <w:p w14:paraId="4145E32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rs75988374</w:t>
                            </w:r>
                          </w:p>
                          <w:p w14:paraId="3128814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rs73956133</w:t>
                            </w:r>
                          </w:p>
                          <w:p w14:paraId="79F42B0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rs12191230</w:t>
                            </w:r>
                          </w:p>
                          <w:p w14:paraId="27247CA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rs28411776</w:t>
                            </w:r>
                          </w:p>
                          <w:p w14:paraId="3DCEA79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rs2160210</w:t>
                            </w:r>
                          </w:p>
                          <w:p w14:paraId="3BFF7FE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rs72623992</w:t>
                            </w:r>
                          </w:p>
                          <w:p w14:paraId="53D9AD8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rs10904157</w:t>
                            </w:r>
                          </w:p>
                          <w:p w14:paraId="60E32F9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rs12468239</w:t>
                            </w:r>
                          </w:p>
                          <w:p w14:paraId="06A5B75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rs13259718</w:t>
                            </w:r>
                          </w:p>
                          <w:p w14:paraId="1E77EF6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rs75057727</w:t>
                            </w:r>
                          </w:p>
                          <w:p w14:paraId="7A2932D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rs7861420</w:t>
                            </w:r>
                          </w:p>
                          <w:p w14:paraId="199040D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rs28556681</w:t>
                            </w:r>
                          </w:p>
                          <w:p w14:paraId="4E135C2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rs117501585</w:t>
                            </w:r>
                          </w:p>
                          <w:p w14:paraId="57C42AC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rs10845483</w:t>
                            </w:r>
                          </w:p>
                          <w:p w14:paraId="1BA9D48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rs76272740</w:t>
                            </w:r>
                          </w:p>
                          <w:p w14:paraId="5D4A4C4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rs10484147</w:t>
                            </w:r>
                          </w:p>
                          <w:p w14:paraId="065C28F7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rs7349872</w:t>
                            </w:r>
                          </w:p>
                          <w:p w14:paraId="189C4CE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rs7758871</w:t>
                            </w:r>
                          </w:p>
                          <w:p w14:paraId="3F3FAE4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rs7356978</w:t>
                            </w:r>
                          </w:p>
                          <w:p w14:paraId="090D007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rs12455415</w:t>
                            </w:r>
                          </w:p>
                          <w:p w14:paraId="52D834B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rs13298451</w:t>
                            </w:r>
                          </w:p>
                          <w:p w14:paraId="4B6C307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rs1722763</w:t>
                            </w:r>
                          </w:p>
                          <w:p w14:paraId="108D38F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rs143196925</w:t>
                            </w:r>
                          </w:p>
                          <w:p w14:paraId="14CEA0B1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rs4940394</w:t>
                            </w:r>
                          </w:p>
                          <w:p w14:paraId="55F754A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rs4752089</w:t>
                            </w:r>
                          </w:p>
                          <w:p w14:paraId="0C7881C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rs12291270</w:t>
                            </w:r>
                          </w:p>
                          <w:p w14:paraId="0616D48F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rs184872775</w:t>
                            </w:r>
                          </w:p>
                          <w:p w14:paraId="34E526B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rs6762693</w:t>
                            </w:r>
                          </w:p>
                          <w:p w14:paraId="560A7612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rs55785241</w:t>
                            </w:r>
                          </w:p>
                          <w:p w14:paraId="6A60709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rs6890619</w:t>
                            </w:r>
                          </w:p>
                          <w:p w14:paraId="10CC722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rs16916492</w:t>
                            </w:r>
                          </w:p>
                          <w:p w14:paraId="0E4504F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rs2619075</w:t>
                            </w:r>
                          </w:p>
                          <w:p w14:paraId="08DC185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rs39036</w:t>
                            </w:r>
                          </w:p>
                          <w:p w14:paraId="7E9E028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rs2368020</w:t>
                            </w:r>
                          </w:p>
                          <w:p w14:paraId="0ED35E0B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rs75095528</w:t>
                            </w:r>
                          </w:p>
                          <w:p w14:paraId="5DCB889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rs75525084</w:t>
                            </w:r>
                          </w:p>
                          <w:p w14:paraId="6444C6D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rs2273141</w:t>
                            </w:r>
                          </w:p>
                          <w:p w14:paraId="3D8D6E8A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rs12449111</w:t>
                            </w:r>
                          </w:p>
                          <w:p w14:paraId="75D679B3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rs2294323</w:t>
                            </w:r>
                          </w:p>
                          <w:p w14:paraId="4007B28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rs2858823</w:t>
                            </w:r>
                          </w:p>
                          <w:p w14:paraId="0257B6B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rs73390885</w:t>
                            </w:r>
                          </w:p>
                          <w:p w14:paraId="7A083DC6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rs61858132</w:t>
                            </w:r>
                          </w:p>
                          <w:p w14:paraId="2936CBD8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rs76739859</w:t>
                            </w:r>
                          </w:p>
                          <w:p w14:paraId="3636F210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rs1590281</w:t>
                            </w:r>
                          </w:p>
                          <w:p w14:paraId="74F12C6C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rs12513229</w:t>
                            </w:r>
                          </w:p>
                          <w:p w14:paraId="6342188E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rs11748898</w:t>
                            </w:r>
                          </w:p>
                          <w:p w14:paraId="79B4DA0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rs10489516</w:t>
                            </w:r>
                          </w:p>
                          <w:p w14:paraId="2A1CFB3D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rs7799384</w:t>
                            </w:r>
                          </w:p>
                          <w:p w14:paraId="34DF0B95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rs719572</w:t>
                            </w:r>
                          </w:p>
                          <w:p w14:paraId="6BCC2459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rs75859239</w:t>
                            </w:r>
                          </w:p>
                          <w:p w14:paraId="119B66A4" w14:textId="77777777" w:rsidR="00C02A9A" w:rsidRPr="00C02A9A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All - Inverse variance weighted</w:t>
                            </w:r>
                          </w:p>
                          <w:p w14:paraId="4D4A2BF7" w14:textId="11BD623F" w:rsidR="006F5ECD" w:rsidRPr="006F5ECD" w:rsidRDefault="00C02A9A" w:rsidP="00C02A9A">
                            <w:pPr>
                              <w:spacing w:line="0" w:lineRule="atLeast"/>
                              <w:jc w:val="right"/>
                              <w:rPr>
                                <w:sz w:val="5"/>
                                <w:szCs w:val="5"/>
                              </w:rPr>
                            </w:pPr>
                            <w:r w:rsidRPr="00C02A9A">
                              <w:rPr>
                                <w:sz w:val="5"/>
                                <w:szCs w:val="5"/>
                              </w:rPr>
                              <w:t>All - MR Egger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D7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4.5pt;width:51.2pt;height:7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" fillcolor="white [3201]" stroked="f" strokeweight=".5pt">
                <v:textbox>
                  <w:txbxContent>
                    <w:p w14:paraId="12AF811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rs60817515</w:t>
                      </w:r>
                    </w:p>
                    <w:p w14:paraId="71F7C84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rs79673384</w:t>
                      </w:r>
                    </w:p>
                    <w:p w14:paraId="49CC7C0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rs55810688</w:t>
                      </w:r>
                    </w:p>
                    <w:p w14:paraId="44BFFA9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rs1935691</w:t>
                      </w:r>
                    </w:p>
                    <w:p w14:paraId="13FCE34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rs61696737</w:t>
                      </w:r>
                    </w:p>
                    <w:p w14:paraId="67A7B04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rs116922819</w:t>
                      </w:r>
                    </w:p>
                    <w:p w14:paraId="2723327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rs9913595</w:t>
                      </w:r>
                    </w:p>
                    <w:p w14:paraId="0C53FDC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rs2146692</w:t>
                      </w:r>
                    </w:p>
                    <w:p w14:paraId="0D3BD9D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rs11216099</w:t>
                      </w:r>
                    </w:p>
                    <w:p w14:paraId="4C20F46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rs11219011</w:t>
                      </w:r>
                    </w:p>
                    <w:p w14:paraId="274E0C4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rs12481110</w:t>
                      </w:r>
                    </w:p>
                    <w:p w14:paraId="783AFF3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rs62172943</w:t>
                      </w:r>
                    </w:p>
                    <w:p w14:paraId="0A5D32D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rs6794839</w:t>
                      </w:r>
                    </w:p>
                    <w:p w14:paraId="3473A6B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rs1873744</w:t>
                      </w:r>
                    </w:p>
                    <w:p w14:paraId="53CE863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rs344270</w:t>
                      </w:r>
                    </w:p>
                    <w:p w14:paraId="34FF51A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rs3890793</w:t>
                      </w:r>
                    </w:p>
                    <w:p w14:paraId="41ED636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rs17665859</w:t>
                      </w:r>
                    </w:p>
                    <w:p w14:paraId="4B0BC63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rs16976469</w:t>
                      </w:r>
                    </w:p>
                    <w:p w14:paraId="1DC08E6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rs2366878</w:t>
                      </w:r>
                    </w:p>
                    <w:p w14:paraId="7F244F3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rs79701672</w:t>
                      </w:r>
                    </w:p>
                    <w:p w14:paraId="2EFF377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rs4097905</w:t>
                      </w:r>
                    </w:p>
                    <w:p w14:paraId="0FFE8A5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rs76325234</w:t>
                      </w:r>
                    </w:p>
                    <w:p w14:paraId="330E36D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rs13037804</w:t>
                      </w:r>
                    </w:p>
                    <w:p w14:paraId="435A02D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rs6695981</w:t>
                      </w:r>
                    </w:p>
                    <w:p w14:paraId="6F2C935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rs2954561</w:t>
                      </w:r>
                    </w:p>
                    <w:p w14:paraId="1C1CDC7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rs16963705</w:t>
                      </w:r>
                    </w:p>
                    <w:p w14:paraId="1A42070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rs112400145</w:t>
                      </w:r>
                    </w:p>
                    <w:p w14:paraId="7213D2C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rs2633313</w:t>
                      </w:r>
                    </w:p>
                    <w:p w14:paraId="7D89400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rs72786525</w:t>
                      </w:r>
                    </w:p>
                    <w:p w14:paraId="156B425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rs78154941</w:t>
                      </w:r>
                    </w:p>
                    <w:p w14:paraId="4EDDA53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rs310120</w:t>
                      </w:r>
                    </w:p>
                    <w:p w14:paraId="2817974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rs2507781</w:t>
                      </w:r>
                    </w:p>
                    <w:p w14:paraId="2C1455E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rs72942587</w:t>
                      </w:r>
                    </w:p>
                    <w:p w14:paraId="232FDB6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rs515705</w:t>
                      </w:r>
                    </w:p>
                    <w:p w14:paraId="7E00D48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rs2061578</w:t>
                      </w:r>
                    </w:p>
                    <w:p w14:paraId="00E5741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rs7249535</w:t>
                      </w:r>
                    </w:p>
                    <w:p w14:paraId="7DA4642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rs1871699</w:t>
                      </w:r>
                    </w:p>
                    <w:p w14:paraId="26A35AC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rs55806541</w:t>
                      </w:r>
                    </w:p>
                    <w:p w14:paraId="63DD65A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rs56060110</w:t>
                      </w:r>
                    </w:p>
                    <w:p w14:paraId="3F923CD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rs11717522</w:t>
                      </w:r>
                    </w:p>
                    <w:p w14:paraId="6835F22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rs3129596</w:t>
                      </w:r>
                    </w:p>
                    <w:p w14:paraId="7896C1E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rs7320132</w:t>
                      </w:r>
                    </w:p>
                    <w:p w14:paraId="4A9922D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rs7502927</w:t>
                      </w:r>
                    </w:p>
                    <w:p w14:paraId="6FDB6CC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rs7706062</w:t>
                      </w:r>
                    </w:p>
                    <w:p w14:paraId="4FE9B94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rs12631479</w:t>
                      </w:r>
                    </w:p>
                    <w:p w14:paraId="5474E91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rs7574123</w:t>
                      </w:r>
                    </w:p>
                    <w:p w14:paraId="241E5E6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rs6742306</w:t>
                      </w:r>
                    </w:p>
                    <w:p w14:paraId="3C18BA3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rs2493833</w:t>
                      </w:r>
                    </w:p>
                    <w:p w14:paraId="1BAB875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rs242998</w:t>
                      </w:r>
                    </w:p>
                    <w:p w14:paraId="1E73445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rs1810144</w:t>
                      </w:r>
                    </w:p>
                    <w:p w14:paraId="471242A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rs1603047</w:t>
                      </w:r>
                    </w:p>
                    <w:p w14:paraId="2293FA9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rs10988561</w:t>
                      </w:r>
                    </w:p>
                    <w:p w14:paraId="2200C78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rs11105217</w:t>
                      </w:r>
                    </w:p>
                    <w:p w14:paraId="12F4202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rs7260214</w:t>
                      </w:r>
                    </w:p>
                    <w:p w14:paraId="3A8226E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rs74318834</w:t>
                      </w:r>
                    </w:p>
                    <w:p w14:paraId="2E1C12C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rs2797838</w:t>
                      </w:r>
                    </w:p>
                    <w:p w14:paraId="0608935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rs72641305</w:t>
                      </w:r>
                    </w:p>
                    <w:p w14:paraId="1208410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rs73645320</w:t>
                      </w:r>
                    </w:p>
                    <w:p w14:paraId="61B4532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rs7658410</w:t>
                      </w:r>
                    </w:p>
                    <w:p w14:paraId="5DE711A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rs10487674</w:t>
                      </w:r>
                    </w:p>
                    <w:p w14:paraId="049D11A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rs62202208</w:t>
                      </w:r>
                    </w:p>
                    <w:p w14:paraId="18BA1EC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rs2144732</w:t>
                      </w:r>
                    </w:p>
                    <w:p w14:paraId="373BE1E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rs4662062</w:t>
                      </w:r>
                    </w:p>
                    <w:p w14:paraId="0F574A4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rs13116145</w:t>
                      </w:r>
                    </w:p>
                    <w:p w14:paraId="22C9E92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rs1691132</w:t>
                      </w:r>
                    </w:p>
                    <w:p w14:paraId="37014E3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rs17506848</w:t>
                      </w:r>
                    </w:p>
                    <w:p w14:paraId="4822427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rs28399883</w:t>
                      </w:r>
                    </w:p>
                    <w:p w14:paraId="655B8DD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rs148027587</w:t>
                      </w:r>
                    </w:p>
                    <w:p w14:paraId="045D521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rs11753699</w:t>
                      </w:r>
                    </w:p>
                    <w:p w14:paraId="0B220B4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rs117822673</w:t>
                      </w:r>
                    </w:p>
                    <w:p w14:paraId="34185A7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rs7792488</w:t>
                      </w:r>
                    </w:p>
                    <w:p w14:paraId="2554859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rs12406605</w:t>
                      </w:r>
                    </w:p>
                    <w:p w14:paraId="3695C85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rs56227773</w:t>
                      </w:r>
                    </w:p>
                    <w:p w14:paraId="2B32E32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rs11915320</w:t>
                      </w:r>
                    </w:p>
                    <w:p w14:paraId="5A41488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rs12282048</w:t>
                      </w:r>
                    </w:p>
                    <w:p w14:paraId="15892CF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rs16826226</w:t>
                      </w:r>
                    </w:p>
                    <w:p w14:paraId="4A8E5D6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rs75981998</w:t>
                      </w:r>
                    </w:p>
                    <w:p w14:paraId="52A27E0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rs59219802</w:t>
                      </w:r>
                    </w:p>
                    <w:p w14:paraId="3EC8C5A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rs407977</w:t>
                      </w:r>
                    </w:p>
                    <w:p w14:paraId="37546B7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rs3824471</w:t>
                      </w:r>
                    </w:p>
                    <w:p w14:paraId="3CABAA7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rs4912412</w:t>
                      </w:r>
                    </w:p>
                    <w:p w14:paraId="20B7893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rs62200330</w:t>
                      </w:r>
                    </w:p>
                    <w:p w14:paraId="3C17279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rs2018058</w:t>
                      </w:r>
                    </w:p>
                    <w:p w14:paraId="5F55CEC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rs72913868</w:t>
                      </w:r>
                    </w:p>
                    <w:p w14:paraId="79EB623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rs10959121</w:t>
                      </w:r>
                    </w:p>
                    <w:p w14:paraId="5624C13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rs73182511</w:t>
                      </w:r>
                    </w:p>
                    <w:p w14:paraId="5B15029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rs11681847</w:t>
                      </w:r>
                    </w:p>
                    <w:p w14:paraId="5012449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rs13000935</w:t>
                      </w:r>
                    </w:p>
                    <w:p w14:paraId="67DEED0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rs7035588</w:t>
                      </w:r>
                    </w:p>
                    <w:p w14:paraId="6E376BD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rs3756462</w:t>
                      </w:r>
                    </w:p>
                    <w:p w14:paraId="5F3142E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rs12415488</w:t>
                      </w:r>
                    </w:p>
                    <w:p w14:paraId="7FE0F82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rs76749117</w:t>
                      </w:r>
                    </w:p>
                    <w:p w14:paraId="749DC92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rs11842158</w:t>
                      </w:r>
                    </w:p>
                    <w:p w14:paraId="643A280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rs17589369</w:t>
                      </w:r>
                    </w:p>
                    <w:p w14:paraId="261F103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rs17309120</w:t>
                      </w:r>
                    </w:p>
                    <w:p w14:paraId="10BE5FE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rs10877895</w:t>
                      </w:r>
                    </w:p>
                    <w:p w14:paraId="727305A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rs2193345</w:t>
                      </w:r>
                    </w:p>
                    <w:p w14:paraId="41ACA97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rs12360030</w:t>
                      </w:r>
                    </w:p>
                    <w:p w14:paraId="17EF07B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rs2391785</w:t>
                      </w:r>
                    </w:p>
                    <w:p w14:paraId="4808A3A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rs2254441</w:t>
                      </w:r>
                    </w:p>
                    <w:p w14:paraId="0E7ABD7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rs4705284</w:t>
                      </w:r>
                    </w:p>
                    <w:p w14:paraId="15C2835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rs10153459</w:t>
                      </w:r>
                    </w:p>
                    <w:p w14:paraId="6235CB5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rs940467</w:t>
                      </w:r>
                    </w:p>
                    <w:p w14:paraId="44C7AD6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rs28707682</w:t>
                      </w:r>
                    </w:p>
                    <w:p w14:paraId="3B54944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rs34693451</w:t>
                      </w:r>
                    </w:p>
                    <w:p w14:paraId="36CA0AD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rs117242376</w:t>
                      </w:r>
                    </w:p>
                    <w:p w14:paraId="000DBA4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rs117803394</w:t>
                      </w:r>
                    </w:p>
                    <w:p w14:paraId="29B04B8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rs75618672</w:t>
                      </w:r>
                    </w:p>
                    <w:p w14:paraId="6B4D443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rs34651546</w:t>
                      </w:r>
                    </w:p>
                    <w:p w14:paraId="0E3DF95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rs78850189</w:t>
                      </w:r>
                    </w:p>
                    <w:p w14:paraId="7A93943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rs73380628</w:t>
                      </w:r>
                    </w:p>
                    <w:p w14:paraId="0AAAB7E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rs11676824</w:t>
                      </w:r>
                    </w:p>
                    <w:p w14:paraId="525D3D2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rs4477351</w:t>
                      </w:r>
                    </w:p>
                    <w:p w14:paraId="5DFF07A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rs149239</w:t>
                      </w:r>
                    </w:p>
                    <w:p w14:paraId="1BD4BA3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rs2927271</w:t>
                      </w:r>
                    </w:p>
                    <w:p w14:paraId="4AF91DE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rs11144241</w:t>
                      </w:r>
                    </w:p>
                    <w:p w14:paraId="51FC46A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rs13382758</w:t>
                      </w:r>
                    </w:p>
                    <w:p w14:paraId="562EA56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rs118137861</w:t>
                      </w:r>
                    </w:p>
                    <w:p w14:paraId="568BE6C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rs117619267</w:t>
                      </w:r>
                    </w:p>
                    <w:p w14:paraId="502197B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rs1536793</w:t>
                      </w:r>
                    </w:p>
                    <w:p w14:paraId="33C63A7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rs4867523</w:t>
                      </w:r>
                    </w:p>
                    <w:p w14:paraId="56BEED0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rs61816445</w:t>
                      </w:r>
                    </w:p>
                    <w:p w14:paraId="75973B8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rs35814779</w:t>
                      </w:r>
                    </w:p>
                    <w:p w14:paraId="45D3365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rs12362638</w:t>
                      </w:r>
                    </w:p>
                    <w:p w14:paraId="52D82CA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rs681866</w:t>
                      </w:r>
                    </w:p>
                    <w:p w14:paraId="4A34D67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rs2896542</w:t>
                      </w:r>
                    </w:p>
                    <w:p w14:paraId="68151D2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rs161151</w:t>
                      </w:r>
                    </w:p>
                    <w:p w14:paraId="0D0C2D4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rs143238617</w:t>
                      </w:r>
                    </w:p>
                    <w:p w14:paraId="2732851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rs951265</w:t>
                      </w:r>
                    </w:p>
                    <w:p w14:paraId="5827A97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rs1587264</w:t>
                      </w:r>
                    </w:p>
                    <w:p w14:paraId="049C9D8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rs4143314</w:t>
                      </w:r>
                    </w:p>
                    <w:p w14:paraId="075454C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rs62429982</w:t>
                      </w:r>
                    </w:p>
                    <w:p w14:paraId="494639F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rs10853005</w:t>
                      </w:r>
                    </w:p>
                    <w:p w14:paraId="262B0F2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rs17222919</w:t>
                      </w:r>
                    </w:p>
                    <w:p w14:paraId="5CF205A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rs9459623</w:t>
                      </w:r>
                    </w:p>
                    <w:p w14:paraId="4BCF4BA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rs1549227</w:t>
                      </w:r>
                    </w:p>
                    <w:p w14:paraId="6A9729A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rs77909501</w:t>
                      </w:r>
                    </w:p>
                    <w:p w14:paraId="4425C48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rs12946437</w:t>
                      </w:r>
                    </w:p>
                    <w:p w14:paraId="77F17F9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rs56390324</w:t>
                      </w:r>
                    </w:p>
                    <w:p w14:paraId="06B8395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rs4953409</w:t>
                      </w:r>
                    </w:p>
                    <w:p w14:paraId="647D948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rs12502881</w:t>
                      </w:r>
                    </w:p>
                    <w:p w14:paraId="40B6EC0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rs17022390</w:t>
                      </w:r>
                    </w:p>
                    <w:p w14:paraId="4489E09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rs74539333</w:t>
                      </w:r>
                    </w:p>
                    <w:p w14:paraId="78792FE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rs12291462</w:t>
                      </w:r>
                    </w:p>
                    <w:p w14:paraId="5C30B71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rs7679281</w:t>
                      </w:r>
                    </w:p>
                    <w:p w14:paraId="53EBFFE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rs10061380</w:t>
                      </w:r>
                    </w:p>
                    <w:p w14:paraId="1FC472D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rs1120601</w:t>
                      </w:r>
                    </w:p>
                    <w:p w14:paraId="4E7697F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rs77559531</w:t>
                      </w:r>
                    </w:p>
                    <w:p w14:paraId="36B0D43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rs59570876</w:t>
                      </w:r>
                    </w:p>
                    <w:p w14:paraId="38CA3AF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rs13040414</w:t>
                      </w:r>
                    </w:p>
                    <w:p w14:paraId="4145E32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rs75988374</w:t>
                      </w:r>
                    </w:p>
                    <w:p w14:paraId="3128814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rs73956133</w:t>
                      </w:r>
                    </w:p>
                    <w:p w14:paraId="79F42B0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rs12191230</w:t>
                      </w:r>
                    </w:p>
                    <w:p w14:paraId="27247CA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rs28411776</w:t>
                      </w:r>
                    </w:p>
                    <w:p w14:paraId="3DCEA79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rs2160210</w:t>
                      </w:r>
                    </w:p>
                    <w:p w14:paraId="3BFF7FE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rs72623992</w:t>
                      </w:r>
                    </w:p>
                    <w:p w14:paraId="53D9AD8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rs10904157</w:t>
                      </w:r>
                    </w:p>
                    <w:p w14:paraId="60E32F9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rs12468239</w:t>
                      </w:r>
                    </w:p>
                    <w:p w14:paraId="06A5B75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rs13259718</w:t>
                      </w:r>
                    </w:p>
                    <w:p w14:paraId="1E77EF6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rs75057727</w:t>
                      </w:r>
                    </w:p>
                    <w:p w14:paraId="7A2932D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rs7861420</w:t>
                      </w:r>
                    </w:p>
                    <w:p w14:paraId="199040D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rs28556681</w:t>
                      </w:r>
                    </w:p>
                    <w:p w14:paraId="4E135C2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rs117501585</w:t>
                      </w:r>
                    </w:p>
                    <w:p w14:paraId="57C42AC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rs10845483</w:t>
                      </w:r>
                    </w:p>
                    <w:p w14:paraId="1BA9D48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rs76272740</w:t>
                      </w:r>
                    </w:p>
                    <w:p w14:paraId="5D4A4C4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rs10484147</w:t>
                      </w:r>
                    </w:p>
                    <w:p w14:paraId="065C28F7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rs7349872</w:t>
                      </w:r>
                    </w:p>
                    <w:p w14:paraId="189C4CE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rs7758871</w:t>
                      </w:r>
                    </w:p>
                    <w:p w14:paraId="3F3FAE4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rs7356978</w:t>
                      </w:r>
                    </w:p>
                    <w:p w14:paraId="090D007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rs12455415</w:t>
                      </w:r>
                    </w:p>
                    <w:p w14:paraId="52D834B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rs13298451</w:t>
                      </w:r>
                    </w:p>
                    <w:p w14:paraId="4B6C307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rs1722763</w:t>
                      </w:r>
                    </w:p>
                    <w:p w14:paraId="108D38F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rs143196925</w:t>
                      </w:r>
                    </w:p>
                    <w:p w14:paraId="14CEA0B1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rs4940394</w:t>
                      </w:r>
                    </w:p>
                    <w:p w14:paraId="55F754A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rs4752089</w:t>
                      </w:r>
                    </w:p>
                    <w:p w14:paraId="0C7881C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rs12291270</w:t>
                      </w:r>
                    </w:p>
                    <w:p w14:paraId="0616D48F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rs184872775</w:t>
                      </w:r>
                    </w:p>
                    <w:p w14:paraId="34E526B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rs6762693</w:t>
                      </w:r>
                    </w:p>
                    <w:p w14:paraId="560A7612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rs55785241</w:t>
                      </w:r>
                    </w:p>
                    <w:p w14:paraId="6A60709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rs6890619</w:t>
                      </w:r>
                    </w:p>
                    <w:p w14:paraId="10CC722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rs16916492</w:t>
                      </w:r>
                    </w:p>
                    <w:p w14:paraId="0E4504F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rs2619075</w:t>
                      </w:r>
                    </w:p>
                    <w:p w14:paraId="08DC185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rs39036</w:t>
                      </w:r>
                    </w:p>
                    <w:p w14:paraId="7E9E028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rs2368020</w:t>
                      </w:r>
                    </w:p>
                    <w:p w14:paraId="0ED35E0B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rs75095528</w:t>
                      </w:r>
                    </w:p>
                    <w:p w14:paraId="5DCB889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rs75525084</w:t>
                      </w:r>
                    </w:p>
                    <w:p w14:paraId="6444C6D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rs2273141</w:t>
                      </w:r>
                    </w:p>
                    <w:p w14:paraId="3D8D6E8A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rs12449111</w:t>
                      </w:r>
                    </w:p>
                    <w:p w14:paraId="75D679B3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rs2294323</w:t>
                      </w:r>
                    </w:p>
                    <w:p w14:paraId="4007B28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rs2858823</w:t>
                      </w:r>
                    </w:p>
                    <w:p w14:paraId="0257B6B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rs73390885</w:t>
                      </w:r>
                    </w:p>
                    <w:p w14:paraId="7A083DC6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rs61858132</w:t>
                      </w:r>
                    </w:p>
                    <w:p w14:paraId="2936CBD8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rs76739859</w:t>
                      </w:r>
                    </w:p>
                    <w:p w14:paraId="3636F210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rs1590281</w:t>
                      </w:r>
                    </w:p>
                    <w:p w14:paraId="74F12C6C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rs12513229</w:t>
                      </w:r>
                    </w:p>
                    <w:p w14:paraId="6342188E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rs11748898</w:t>
                      </w:r>
                    </w:p>
                    <w:p w14:paraId="79B4DA0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rs10489516</w:t>
                      </w:r>
                    </w:p>
                    <w:p w14:paraId="2A1CFB3D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rs7799384</w:t>
                      </w:r>
                    </w:p>
                    <w:p w14:paraId="34DF0B95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rs719572</w:t>
                      </w:r>
                    </w:p>
                    <w:p w14:paraId="6BCC2459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rs75859239</w:t>
                      </w:r>
                    </w:p>
                    <w:p w14:paraId="119B66A4" w14:textId="77777777" w:rsidR="00C02A9A" w:rsidRPr="00C02A9A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All - Inverse variance weighted</w:t>
                      </w:r>
                    </w:p>
                    <w:p w14:paraId="4D4A2BF7" w14:textId="11BD623F" w:rsidR="006F5ECD" w:rsidRPr="006F5ECD" w:rsidRDefault="00C02A9A" w:rsidP="00C02A9A">
                      <w:pPr>
                        <w:spacing w:line="0" w:lineRule="atLeast"/>
                        <w:jc w:val="right"/>
                        <w:rPr>
                          <w:sz w:val="5"/>
                          <w:szCs w:val="5"/>
                        </w:rPr>
                      </w:pPr>
                      <w:r w:rsidRPr="00C02A9A">
                        <w:rPr>
                          <w:sz w:val="5"/>
                          <w:szCs w:val="5"/>
                        </w:rPr>
                        <w:t>All - MR Egger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6553" w:rsidSect="006F5E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CD"/>
    <w:rsid w:val="000873EC"/>
    <w:rsid w:val="000B710B"/>
    <w:rsid w:val="000D7217"/>
    <w:rsid w:val="001A53FC"/>
    <w:rsid w:val="00220E7E"/>
    <w:rsid w:val="00393E5C"/>
    <w:rsid w:val="003C000B"/>
    <w:rsid w:val="00514FF4"/>
    <w:rsid w:val="00553DB7"/>
    <w:rsid w:val="00577C5D"/>
    <w:rsid w:val="005E73D4"/>
    <w:rsid w:val="006D6553"/>
    <w:rsid w:val="006F5ECD"/>
    <w:rsid w:val="007E28AC"/>
    <w:rsid w:val="007E599F"/>
    <w:rsid w:val="008638A6"/>
    <w:rsid w:val="0088035F"/>
    <w:rsid w:val="008954E1"/>
    <w:rsid w:val="008E2DA8"/>
    <w:rsid w:val="008E5C59"/>
    <w:rsid w:val="00967C90"/>
    <w:rsid w:val="00A61002"/>
    <w:rsid w:val="00A700A9"/>
    <w:rsid w:val="00B53857"/>
    <w:rsid w:val="00BA3E61"/>
    <w:rsid w:val="00C02A9A"/>
    <w:rsid w:val="00D50FC2"/>
    <w:rsid w:val="00DD5F81"/>
    <w:rsid w:val="00E81F34"/>
    <w:rsid w:val="00EE2D8F"/>
    <w:rsid w:val="00F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88E"/>
  <w15:chartTrackingRefBased/>
  <w15:docId w15:val="{7A6B22D5-94B4-6E45-BDBD-76CB1A84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C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C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C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C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CD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CD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佳欣 盧</dc:creator>
  <cp:keywords/>
  <dc:description/>
  <cp:lastModifiedBy>佳欣 盧</cp:lastModifiedBy>
  <cp:revision>3</cp:revision>
  <dcterms:created xsi:type="dcterms:W3CDTF">2024-09-09T02:45:00Z</dcterms:created>
  <dcterms:modified xsi:type="dcterms:W3CDTF">2024-09-09T02:49:00Z</dcterms:modified>
</cp:coreProperties>
</file>