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39C9" w14:textId="77777777" w:rsidR="006D6553" w:rsidRDefault="006D6553"/>
    <w:sectPr w:rsidR="006D6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1"/>
    <w:rsid w:val="000873EC"/>
    <w:rsid w:val="000D7217"/>
    <w:rsid w:val="001A53FC"/>
    <w:rsid w:val="00393E5C"/>
    <w:rsid w:val="003C000B"/>
    <w:rsid w:val="003C7B91"/>
    <w:rsid w:val="00514FF4"/>
    <w:rsid w:val="00577C5D"/>
    <w:rsid w:val="005E73D4"/>
    <w:rsid w:val="006D6553"/>
    <w:rsid w:val="007E28AC"/>
    <w:rsid w:val="008638A6"/>
    <w:rsid w:val="0088035F"/>
    <w:rsid w:val="008954E1"/>
    <w:rsid w:val="008E5C59"/>
    <w:rsid w:val="00967C90"/>
    <w:rsid w:val="00A61002"/>
    <w:rsid w:val="00A700A9"/>
    <w:rsid w:val="00B53857"/>
    <w:rsid w:val="00BA3E61"/>
    <w:rsid w:val="00D50FC2"/>
    <w:rsid w:val="00DD5F81"/>
    <w:rsid w:val="00E81F34"/>
    <w:rsid w:val="00EE2D8F"/>
    <w:rsid w:val="00F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510BD"/>
  <w15:chartTrackingRefBased/>
  <w15:docId w15:val="{761CCF21-5775-6B47-9315-A0FBB75C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9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9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9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9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9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9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佳欣 盧</dc:creator>
  <cp:keywords/>
  <dc:description/>
  <cp:lastModifiedBy>佳欣 盧</cp:lastModifiedBy>
  <cp:revision>1</cp:revision>
  <dcterms:created xsi:type="dcterms:W3CDTF">2024-08-03T19:30:00Z</dcterms:created>
  <dcterms:modified xsi:type="dcterms:W3CDTF">2024-08-03T19:30:00Z</dcterms:modified>
</cp:coreProperties>
</file>